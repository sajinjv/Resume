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2A834E80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C7E0F4F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129333F" wp14:editId="149FD03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B8CF0D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F0416F">
              <w:t>sjv</w:t>
            </w:r>
          </w:p>
          <w:p w14:paraId="6B1E2988" w14:textId="77777777" w:rsidR="00A50939" w:rsidRPr="00906BEE" w:rsidRDefault="00804F3C" w:rsidP="007569C1">
            <w:pPr>
              <w:pStyle w:val="Heading3"/>
            </w:pPr>
            <w:r>
              <w:rPr>
                <w:color w:val="1D3151"/>
              </w:rPr>
              <w:t>ABOUT ME</w:t>
            </w:r>
          </w:p>
          <w:p w14:paraId="7F2C2C74" w14:textId="77777777" w:rsidR="002C2CDD" w:rsidRPr="00906BEE" w:rsidRDefault="00B80D89" w:rsidP="007569C1">
            <w:r w:rsidRPr="00B80D89">
              <w:t>Experienced Software Tester with a demonstrated history of working in the information technology and services industry. Skilled in</w:t>
            </w:r>
            <w:r>
              <w:t xml:space="preserve"> BDD</w:t>
            </w:r>
            <w:r w:rsidRPr="00B80D89">
              <w:t xml:space="preserve">, Test Automation, Test Management, Regression Testing and </w:t>
            </w:r>
            <w:r>
              <w:t>API testing.</w:t>
            </w:r>
            <w:r w:rsidRPr="00B80D89">
              <w:t xml:space="preserve"> Strong engineering professional with a </w:t>
            </w:r>
            <w:r>
              <w:t>Bachelor</w:t>
            </w:r>
            <w:r w:rsidRPr="00B80D89">
              <w:t xml:space="preserve"> of Science in Electronics from University of Keral</w:t>
            </w:r>
            <w:r>
              <w:t>a</w:t>
            </w:r>
          </w:p>
          <w:p w14:paraId="5CB26DA0" w14:textId="77777777" w:rsidR="002C2CDD" w:rsidRPr="00906BEE" w:rsidRDefault="00277A5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2522A52078341BDB4EF26C14D34BF4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4248D55" w14:textId="77777777" w:rsidR="001A185C" w:rsidRDefault="001A185C" w:rsidP="00A30804">
            <w:r>
              <w:t>Test Automation</w:t>
            </w:r>
          </w:p>
          <w:p w14:paraId="494ED989" w14:textId="77777777" w:rsidR="001A185C" w:rsidRDefault="001A185C" w:rsidP="00A30804">
            <w:r>
              <w:t>BDD-</w:t>
            </w:r>
            <w:r>
              <w:t>Spec flow</w:t>
            </w:r>
          </w:p>
          <w:p w14:paraId="70FC2692" w14:textId="77777777" w:rsidR="001A185C" w:rsidRDefault="001A185C" w:rsidP="00A30804">
            <w:r>
              <w:t>API Testing</w:t>
            </w:r>
          </w:p>
          <w:p w14:paraId="1460AC06" w14:textId="77777777" w:rsidR="001A185C" w:rsidRDefault="001A185C" w:rsidP="00A30804">
            <w:r>
              <w:t>Regression Testing</w:t>
            </w:r>
          </w:p>
          <w:p w14:paraId="5BB414C1" w14:textId="77777777" w:rsidR="001A185C" w:rsidRDefault="001A185C" w:rsidP="00A30804">
            <w:r>
              <w:t>Test Management</w:t>
            </w:r>
          </w:p>
          <w:p w14:paraId="268D2142" w14:textId="77777777" w:rsidR="00A30804" w:rsidRDefault="00A30804" w:rsidP="00A30804">
            <w:r>
              <w:t>Embedded Programming</w:t>
            </w:r>
          </w:p>
          <w:p w14:paraId="0F419F18" w14:textId="77777777" w:rsidR="00A30804" w:rsidRDefault="00A30804" w:rsidP="001A185C"/>
          <w:p w14:paraId="63812572" w14:textId="77777777" w:rsidR="001A185C" w:rsidRDefault="001A185C" w:rsidP="001A185C"/>
          <w:p w14:paraId="6C867C6C" w14:textId="77777777" w:rsidR="00741125" w:rsidRPr="00906BEE" w:rsidRDefault="00741125" w:rsidP="001A185C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7F4779D" w14:textId="77777777" w:rsidTr="00740063">
              <w:trPr>
                <w:trHeight w:hRule="exact" w:val="1287"/>
              </w:trPr>
              <w:tc>
                <w:tcPr>
                  <w:tcW w:w="6055" w:type="dxa"/>
                  <w:vAlign w:val="center"/>
                </w:tcPr>
                <w:p w14:paraId="7E603EA8" w14:textId="77777777" w:rsidR="00C612DA" w:rsidRPr="00740063" w:rsidRDefault="00277A5F" w:rsidP="00C612DA">
                  <w:pPr>
                    <w:pStyle w:val="Heading1"/>
                    <w:outlineLvl w:val="0"/>
                    <w:rPr>
                      <w:sz w:val="48"/>
                      <w:szCs w:val="48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B66585D162843A0AC0411F2226BB47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8"/>
                        <w:szCs w:val="48"/>
                      </w:rPr>
                    </w:sdtEndPr>
                    <w:sdtContent>
                      <w:r w:rsidR="00F0416F" w:rsidRPr="00740063">
                        <w:rPr>
                          <w:sz w:val="48"/>
                          <w:szCs w:val="48"/>
                        </w:rPr>
                        <w:t>SAJIN J V</w:t>
                      </w:r>
                    </w:sdtContent>
                  </w:sdt>
                </w:p>
                <w:p w14:paraId="4D50A3F3" w14:textId="77777777" w:rsidR="00906BEE" w:rsidRPr="00740063" w:rsidRDefault="00F0416F" w:rsidP="00906BEE">
                  <w:pPr>
                    <w:pStyle w:val="Heading2"/>
                    <w:outlineLvl w:val="1"/>
                    <w:rPr>
                      <w:sz w:val="20"/>
                      <w:szCs w:val="20"/>
                    </w:rPr>
                  </w:pPr>
                  <w:r w:rsidRPr="00740063">
                    <w:rPr>
                      <w:sz w:val="20"/>
                      <w:szCs w:val="20"/>
                    </w:rPr>
                    <w:t>AUTOMATION TEST ANALYSIST</w:t>
                  </w:r>
                </w:p>
                <w:p w14:paraId="29AE70EE" w14:textId="77777777" w:rsidR="00740063" w:rsidRPr="00740063" w:rsidRDefault="00740063" w:rsidP="00740063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740063">
                    <w:rPr>
                      <w:sz w:val="20"/>
                      <w:szCs w:val="20"/>
                    </w:rPr>
                    <w:t xml:space="preserve">+91 </w:t>
                  </w:r>
                  <w:r w:rsidRPr="00740063">
                    <w:rPr>
                      <w:sz w:val="20"/>
                      <w:szCs w:val="20"/>
                    </w:rPr>
                    <w:t>8075980657/+91 9633015228</w:t>
                  </w:r>
                </w:p>
                <w:p w14:paraId="242F1129" w14:textId="77777777" w:rsidR="00740063" w:rsidRDefault="00740063" w:rsidP="00740063">
                  <w:pPr>
                    <w:pStyle w:val="Heading2"/>
                    <w:outlineLvl w:val="1"/>
                  </w:pPr>
                  <w:r w:rsidRPr="00740063">
                    <w:rPr>
                      <w:sz w:val="20"/>
                      <w:szCs w:val="20"/>
                    </w:rPr>
                    <w:t>jjvsajinsonu</w:t>
                  </w:r>
                  <w:r w:rsidRPr="00740063">
                    <w:rPr>
                      <w:sz w:val="20"/>
                      <w:szCs w:val="20"/>
                    </w:rPr>
                    <w:t>@gmail.com</w:t>
                  </w:r>
                  <w:r>
                    <w:t xml:space="preserve"> </w:t>
                  </w:r>
                </w:p>
                <w:p w14:paraId="3CB21C4D" w14:textId="77777777" w:rsidR="00740063" w:rsidRPr="00906BEE" w:rsidRDefault="00740063" w:rsidP="00740063">
                  <w:pPr>
                    <w:pStyle w:val="Heading2"/>
                    <w:outlineLvl w:val="1"/>
                  </w:pPr>
                </w:p>
              </w:tc>
            </w:tr>
          </w:tbl>
          <w:p w14:paraId="189D7A02" w14:textId="77777777" w:rsidR="002C2CDD" w:rsidRPr="00906BEE" w:rsidRDefault="00277A5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5E624A97F554F989386599626BF52E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C5E6C80" w14:textId="77777777" w:rsidR="00B80D89" w:rsidRPr="00B80D89" w:rsidRDefault="00B80D89" w:rsidP="00B80D89">
            <w:pPr>
              <w:pStyle w:val="Heading4"/>
            </w:pPr>
            <w:r w:rsidRPr="00B80D89">
              <w:t>Automation Test Analyst (2.5 + year)</w:t>
            </w:r>
          </w:p>
          <w:p w14:paraId="7D75592A" w14:textId="77777777" w:rsidR="00804F3C" w:rsidRDefault="00B80D89" w:rsidP="00804F3C">
            <w:pPr>
              <w:pStyle w:val="Heading4"/>
            </w:pPr>
            <w:r w:rsidRPr="00B80D89">
              <w:t>UST-Global, Trivandrum (From April-2018)</w:t>
            </w:r>
          </w:p>
          <w:p w14:paraId="19EAAB67" w14:textId="77777777" w:rsidR="00804F3C" w:rsidRDefault="00804F3C" w:rsidP="00804F3C">
            <w:pPr>
              <w:pStyle w:val="Heading4"/>
            </w:pPr>
          </w:p>
          <w:p w14:paraId="5ABE4DBB" w14:textId="77777777" w:rsidR="00804F3C" w:rsidRPr="00804F3C" w:rsidRDefault="00804F3C" w:rsidP="00804F3C">
            <w:pPr>
              <w:pStyle w:val="Heading4"/>
            </w:pPr>
            <w:r w:rsidRPr="00804F3C">
              <w:rPr>
                <w:rFonts w:asciiTheme="minorHAnsi" w:eastAsiaTheme="minorHAnsi" w:hAnsiTheme="minorHAnsi" w:cstheme="minorBidi"/>
                <w:caps w:val="0"/>
              </w:rPr>
              <w:t xml:space="preserve">Experienced Software Tester with a demonstrated history of working in the information technology and services industry. Skilled in BDD, Test Automation, Test Management, Regression Testing and API testing. </w:t>
            </w:r>
          </w:p>
          <w:p w14:paraId="51B8EB6E" w14:textId="77777777" w:rsidR="002C2CDD" w:rsidRPr="00906BEE" w:rsidRDefault="00277A5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9670EC394964E05AE7198A5E7C968F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E2CB566" w14:textId="77777777" w:rsidR="001A185C" w:rsidRPr="001A185C" w:rsidRDefault="001A185C" w:rsidP="001A185C">
            <w:pPr>
              <w:rPr>
                <w:b/>
                <w:bCs/>
              </w:rPr>
            </w:pPr>
            <w:r w:rsidRPr="001A185C">
              <w:rPr>
                <w:b/>
                <w:bCs/>
              </w:rPr>
              <w:t xml:space="preserve">Bachelor of Science - Electronics </w:t>
            </w:r>
          </w:p>
          <w:p w14:paraId="5437ED1C" w14:textId="77777777" w:rsidR="001A185C" w:rsidRDefault="001A185C" w:rsidP="001A185C">
            <w:r>
              <w:t>University of Kerala 2012 – 2015.</w:t>
            </w:r>
          </w:p>
          <w:p w14:paraId="009029F6" w14:textId="77777777" w:rsidR="002C2CDD" w:rsidRPr="00906BEE" w:rsidRDefault="00A30804" w:rsidP="007569C1">
            <w:pPr>
              <w:pStyle w:val="Heading3"/>
            </w:pPr>
            <w:r w:rsidRPr="00A30804">
              <w:t>CERTIFICATIONS</w:t>
            </w:r>
          </w:p>
          <w:p w14:paraId="35A66D3A" w14:textId="77777777" w:rsidR="00A30804" w:rsidRPr="00A30804" w:rsidRDefault="00A30804" w:rsidP="00A30804">
            <w:pPr>
              <w:widowControl w:val="0"/>
              <w:tabs>
                <w:tab w:val="left" w:pos="822"/>
              </w:tabs>
              <w:autoSpaceDE w:val="0"/>
              <w:autoSpaceDN w:val="0"/>
              <w:spacing w:before="4" w:line="240" w:lineRule="auto"/>
              <w:rPr>
                <w:rFonts w:ascii="Wingdings" w:hAnsi="Wingdings"/>
                <w:color w:val="15243B"/>
              </w:rPr>
            </w:pPr>
            <w:r w:rsidRPr="00A30804">
              <w:rPr>
                <w:color w:val="15243B"/>
              </w:rPr>
              <w:t>Agile Foundation (2019)</w:t>
            </w:r>
          </w:p>
          <w:p w14:paraId="4CB92004" w14:textId="77777777" w:rsidR="00A30804" w:rsidRPr="00A30804" w:rsidRDefault="00A30804" w:rsidP="00A30804">
            <w:pPr>
              <w:widowControl w:val="0"/>
              <w:tabs>
                <w:tab w:val="left" w:pos="822"/>
              </w:tabs>
              <w:autoSpaceDE w:val="0"/>
              <w:autoSpaceDN w:val="0"/>
              <w:spacing w:before="4" w:line="240" w:lineRule="auto"/>
              <w:rPr>
                <w:rFonts w:ascii="Wingdings" w:hAnsi="Wingdings"/>
                <w:color w:val="15243B"/>
              </w:rPr>
            </w:pPr>
            <w:r w:rsidRPr="00A30804">
              <w:rPr>
                <w:color w:val="15243B"/>
              </w:rPr>
              <w:t>Scrum Basics</w:t>
            </w:r>
            <w:r w:rsidRPr="00A30804">
              <w:rPr>
                <w:color w:val="15243B"/>
                <w:spacing w:val="-19"/>
              </w:rPr>
              <w:t xml:space="preserve"> </w:t>
            </w:r>
            <w:r w:rsidRPr="00A30804">
              <w:rPr>
                <w:color w:val="15243B"/>
                <w:spacing w:val="-4"/>
              </w:rPr>
              <w:t>(</w:t>
            </w:r>
            <w:r w:rsidRPr="00A30804">
              <w:rPr>
                <w:smallCaps/>
                <w:color w:val="15243B"/>
                <w:spacing w:val="-4"/>
              </w:rPr>
              <w:t>2</w:t>
            </w:r>
            <w:r w:rsidRPr="00A30804">
              <w:rPr>
                <w:color w:val="15243B"/>
                <w:spacing w:val="-4"/>
              </w:rPr>
              <w:t>0</w:t>
            </w:r>
            <w:r w:rsidRPr="00A30804">
              <w:rPr>
                <w:smallCaps/>
                <w:color w:val="15243B"/>
                <w:spacing w:val="-4"/>
              </w:rPr>
              <w:t>1</w:t>
            </w:r>
            <w:r w:rsidRPr="00A30804">
              <w:rPr>
                <w:color w:val="15243B"/>
                <w:spacing w:val="-4"/>
              </w:rPr>
              <w:t>9)</w:t>
            </w:r>
          </w:p>
          <w:p w14:paraId="750E0581" w14:textId="77777777" w:rsidR="00741125" w:rsidRDefault="00A30804" w:rsidP="00A30804">
            <w:pPr>
              <w:widowControl w:val="0"/>
              <w:tabs>
                <w:tab w:val="left" w:pos="822"/>
              </w:tabs>
              <w:autoSpaceDE w:val="0"/>
              <w:autoSpaceDN w:val="0"/>
              <w:spacing w:before="4" w:line="240" w:lineRule="auto"/>
              <w:rPr>
                <w:color w:val="15243B"/>
              </w:rPr>
            </w:pPr>
            <w:r w:rsidRPr="00A30804">
              <w:rPr>
                <w:color w:val="15243B"/>
              </w:rPr>
              <w:t>Advanced Post Graduate Diploma in Embedded Systems &amp; Hardware Testing</w:t>
            </w:r>
            <w:r w:rsidRPr="00A30804">
              <w:rPr>
                <w:color w:val="15243B"/>
              </w:rPr>
              <w:t xml:space="preserve"> (2017)</w:t>
            </w:r>
          </w:p>
          <w:p w14:paraId="35F60DB7" w14:textId="77777777" w:rsidR="00A30804" w:rsidRPr="00906BEE" w:rsidRDefault="00A30804" w:rsidP="00A30804">
            <w:pPr>
              <w:pStyle w:val="Heading3"/>
            </w:pPr>
            <w:r>
              <w:rPr>
                <w:color w:val="1D3151"/>
              </w:rPr>
              <w:t>CAREER</w:t>
            </w:r>
            <w:r w:rsidR="006B37AA">
              <w:rPr>
                <w:color w:val="1D3151"/>
              </w:rPr>
              <w:t xml:space="preserve"> </w:t>
            </w:r>
            <w:r>
              <w:rPr>
                <w:color w:val="1D3151"/>
              </w:rPr>
              <w:t>HIGHLIGHTS</w:t>
            </w:r>
          </w:p>
          <w:p w14:paraId="3B78F607" w14:textId="77777777" w:rsidR="00A30804" w:rsidRPr="00906BEE" w:rsidRDefault="00A30804" w:rsidP="00A30804">
            <w:pPr>
              <w:widowControl w:val="0"/>
              <w:tabs>
                <w:tab w:val="left" w:pos="822"/>
              </w:tabs>
              <w:autoSpaceDE w:val="0"/>
              <w:autoSpaceDN w:val="0"/>
              <w:spacing w:before="4" w:line="240" w:lineRule="auto"/>
            </w:pPr>
          </w:p>
        </w:tc>
      </w:tr>
    </w:tbl>
    <w:p w14:paraId="0A6743D1" w14:textId="77777777" w:rsidR="00C62C50" w:rsidRDefault="00C62C50" w:rsidP="00E22E87">
      <w:pPr>
        <w:pStyle w:val="NoSpacing"/>
      </w:pPr>
    </w:p>
    <w:p w14:paraId="6A2E6CE3" w14:textId="582C1169" w:rsidR="00A30804" w:rsidRPr="006B37AA" w:rsidRDefault="00A30804" w:rsidP="00804F3C">
      <w:pPr>
        <w:pStyle w:val="ListParagraph"/>
        <w:widowControl w:val="0"/>
        <w:numPr>
          <w:ilvl w:val="5"/>
          <w:numId w:val="16"/>
        </w:numPr>
        <w:tabs>
          <w:tab w:val="left" w:pos="822"/>
        </w:tabs>
        <w:autoSpaceDE w:val="0"/>
        <w:autoSpaceDN w:val="0"/>
        <w:spacing w:before="4" w:line="240" w:lineRule="auto"/>
        <w:rPr>
          <w:color w:val="15243B"/>
        </w:rPr>
      </w:pPr>
      <w:r w:rsidRPr="006B37AA">
        <w:rPr>
          <w:color w:val="15243B"/>
        </w:rPr>
        <w:t xml:space="preserve">Many client’s appreciations for Automation </w:t>
      </w:r>
      <w:bookmarkStart w:id="0" w:name="_GoBack"/>
      <w:bookmarkEnd w:id="0"/>
    </w:p>
    <w:p w14:paraId="12142386" w14:textId="77777777" w:rsidR="00D02A83" w:rsidRPr="006B37AA" w:rsidRDefault="00A30804" w:rsidP="00E22E87">
      <w:pPr>
        <w:pStyle w:val="ListParagraph"/>
        <w:widowControl w:val="0"/>
        <w:numPr>
          <w:ilvl w:val="5"/>
          <w:numId w:val="16"/>
        </w:numPr>
        <w:tabs>
          <w:tab w:val="left" w:pos="822"/>
        </w:tabs>
        <w:autoSpaceDE w:val="0"/>
        <w:autoSpaceDN w:val="0"/>
        <w:spacing w:before="4" w:line="240" w:lineRule="auto"/>
        <w:rPr>
          <w:color w:val="15243B"/>
        </w:rPr>
      </w:pPr>
      <w:r w:rsidRPr="006B37AA">
        <w:rPr>
          <w:color w:val="15243B"/>
        </w:rPr>
        <w:t>USTAR appreciation for Account wise Project idea presentation</w:t>
      </w:r>
    </w:p>
    <w:p w14:paraId="29A3841A" w14:textId="77777777" w:rsidR="00D02A83" w:rsidRDefault="00D02A83" w:rsidP="00E22E87">
      <w:pPr>
        <w:pStyle w:val="NoSpacing"/>
      </w:pPr>
    </w:p>
    <w:tbl>
      <w:tblPr>
        <w:tblW w:w="10494" w:type="dxa"/>
        <w:tblInd w:w="136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809"/>
      </w:tblGrid>
      <w:tr w:rsidR="000827CB" w14:paraId="51133810" w14:textId="77777777" w:rsidTr="000827CB">
        <w:trPr>
          <w:trHeight w:val="316"/>
        </w:trPr>
        <w:tc>
          <w:tcPr>
            <w:tcW w:w="10494" w:type="dxa"/>
            <w:gridSpan w:val="2"/>
            <w:tcBorders>
              <w:bottom w:val="single" w:sz="8" w:space="0" w:color="C8C8C8"/>
            </w:tcBorders>
            <w:shd w:val="clear" w:color="auto" w:fill="808080"/>
          </w:tcPr>
          <w:p w14:paraId="010FAAAC" w14:textId="77777777" w:rsidR="000827CB" w:rsidRDefault="000827CB" w:rsidP="006B4D8E">
            <w:pPr>
              <w:pStyle w:val="TableParagraph"/>
              <w:spacing w:line="296" w:lineRule="exact"/>
              <w:ind w:left="4015" w:right="3968"/>
              <w:jc w:val="center"/>
              <w:rPr>
                <w:rFonts w:ascii="Arial"/>
                <w:sz w:val="29"/>
              </w:rPr>
            </w:pPr>
            <w:r>
              <w:rPr>
                <w:rFonts w:ascii="Arial"/>
                <w:color w:val="FFFFFF"/>
                <w:sz w:val="29"/>
              </w:rPr>
              <w:t>Tools / Technology</w:t>
            </w:r>
          </w:p>
        </w:tc>
      </w:tr>
      <w:tr w:rsidR="000827CB" w14:paraId="3C5F1913" w14:textId="77777777" w:rsidTr="000827CB">
        <w:trPr>
          <w:trHeight w:val="268"/>
        </w:trPr>
        <w:tc>
          <w:tcPr>
            <w:tcW w:w="3685" w:type="dxa"/>
            <w:tcBorders>
              <w:top w:val="single" w:sz="8" w:space="0" w:color="C8C8C8"/>
            </w:tcBorders>
          </w:tcPr>
          <w:p w14:paraId="695AA4C3" w14:textId="77777777" w:rsidR="000827CB" w:rsidRDefault="000827CB" w:rsidP="006B4D8E">
            <w:pPr>
              <w:pStyle w:val="TableParagraph"/>
              <w:spacing w:line="249" w:lineRule="exact"/>
            </w:pPr>
            <w:r>
              <w:t>Testing Tool</w:t>
            </w:r>
          </w:p>
        </w:tc>
        <w:tc>
          <w:tcPr>
            <w:tcW w:w="6809" w:type="dxa"/>
            <w:tcBorders>
              <w:top w:val="single" w:sz="8" w:space="0" w:color="C8C8C8"/>
            </w:tcBorders>
          </w:tcPr>
          <w:p w14:paraId="556FC82C" w14:textId="77777777" w:rsidR="000827CB" w:rsidRDefault="006B37AA" w:rsidP="006B4D8E">
            <w:pPr>
              <w:pStyle w:val="TableParagraph"/>
              <w:spacing w:line="249" w:lineRule="exact"/>
            </w:pPr>
            <w:r>
              <w:t>Visual Studio</w:t>
            </w:r>
            <w:r w:rsidR="000827CB">
              <w:t xml:space="preserve">, </w:t>
            </w:r>
            <w:r w:rsidR="00804F3C">
              <w:t>Postman, Selenium</w:t>
            </w:r>
          </w:p>
        </w:tc>
      </w:tr>
      <w:tr w:rsidR="000827CB" w14:paraId="5C2372B1" w14:textId="77777777" w:rsidTr="000827CB">
        <w:trPr>
          <w:trHeight w:val="267"/>
        </w:trPr>
        <w:tc>
          <w:tcPr>
            <w:tcW w:w="3685" w:type="dxa"/>
          </w:tcPr>
          <w:p w14:paraId="2751C69F" w14:textId="77777777" w:rsidR="000827CB" w:rsidRDefault="000827CB" w:rsidP="006B4D8E">
            <w:pPr>
              <w:pStyle w:val="TableParagraph"/>
              <w:spacing w:line="248" w:lineRule="exact"/>
            </w:pPr>
            <w:r>
              <w:t>Defect/Test Tracking Tools</w:t>
            </w:r>
          </w:p>
        </w:tc>
        <w:tc>
          <w:tcPr>
            <w:tcW w:w="6809" w:type="dxa"/>
          </w:tcPr>
          <w:p w14:paraId="073D77A4" w14:textId="77777777" w:rsidR="000827CB" w:rsidRDefault="000827CB" w:rsidP="006B4D8E">
            <w:pPr>
              <w:pStyle w:val="TableParagraph"/>
              <w:spacing w:line="248" w:lineRule="exact"/>
            </w:pPr>
            <w:r>
              <w:t>Jira</w:t>
            </w:r>
          </w:p>
        </w:tc>
      </w:tr>
      <w:tr w:rsidR="000827CB" w14:paraId="15E77C4F" w14:textId="77777777" w:rsidTr="000827CB">
        <w:trPr>
          <w:trHeight w:val="252"/>
        </w:trPr>
        <w:tc>
          <w:tcPr>
            <w:tcW w:w="3685" w:type="dxa"/>
          </w:tcPr>
          <w:p w14:paraId="56F3DF45" w14:textId="77777777" w:rsidR="000827CB" w:rsidRDefault="000827CB" w:rsidP="006B4D8E">
            <w:pPr>
              <w:pStyle w:val="TableParagraph"/>
              <w:spacing w:line="233" w:lineRule="exact"/>
            </w:pPr>
            <w:r>
              <w:t>Database</w:t>
            </w:r>
          </w:p>
        </w:tc>
        <w:tc>
          <w:tcPr>
            <w:tcW w:w="6809" w:type="dxa"/>
          </w:tcPr>
          <w:p w14:paraId="64C93447" w14:textId="77777777" w:rsidR="000827CB" w:rsidRDefault="006B37AA" w:rsidP="006B4D8E">
            <w:pPr>
              <w:pStyle w:val="TableParagraph"/>
              <w:spacing w:line="233" w:lineRule="exact"/>
            </w:pPr>
            <w:r>
              <w:t>Mongo DB</w:t>
            </w:r>
            <w:r w:rsidR="000827CB">
              <w:t xml:space="preserve"> Server</w:t>
            </w:r>
          </w:p>
        </w:tc>
      </w:tr>
      <w:tr w:rsidR="000827CB" w14:paraId="2E9E3C06" w14:textId="77777777" w:rsidTr="000827CB">
        <w:trPr>
          <w:trHeight w:val="268"/>
        </w:trPr>
        <w:tc>
          <w:tcPr>
            <w:tcW w:w="3685" w:type="dxa"/>
          </w:tcPr>
          <w:p w14:paraId="6C98A77B" w14:textId="77777777" w:rsidR="000827CB" w:rsidRDefault="000827CB" w:rsidP="006B4D8E">
            <w:pPr>
              <w:pStyle w:val="TableParagraph"/>
              <w:spacing w:line="248" w:lineRule="exact"/>
            </w:pPr>
            <w:r>
              <w:t>Scripting Languages</w:t>
            </w:r>
          </w:p>
        </w:tc>
        <w:tc>
          <w:tcPr>
            <w:tcW w:w="6809" w:type="dxa"/>
          </w:tcPr>
          <w:p w14:paraId="375E1025" w14:textId="77777777" w:rsidR="000827CB" w:rsidRDefault="000827CB" w:rsidP="006B4D8E">
            <w:pPr>
              <w:pStyle w:val="TableParagraph"/>
              <w:spacing w:line="248" w:lineRule="exact"/>
            </w:pPr>
            <w:r>
              <w:t>Java, C</w:t>
            </w:r>
          </w:p>
        </w:tc>
      </w:tr>
      <w:tr w:rsidR="000827CB" w14:paraId="4C10B841" w14:textId="77777777" w:rsidTr="000827CB">
        <w:trPr>
          <w:trHeight w:val="252"/>
        </w:trPr>
        <w:tc>
          <w:tcPr>
            <w:tcW w:w="3685" w:type="dxa"/>
          </w:tcPr>
          <w:p w14:paraId="07719131" w14:textId="77777777" w:rsidR="000827CB" w:rsidRDefault="000827CB" w:rsidP="006B4D8E">
            <w:pPr>
              <w:pStyle w:val="TableParagraph"/>
              <w:spacing w:line="233" w:lineRule="exact"/>
            </w:pPr>
            <w:r>
              <w:t>Mark-up Languages</w:t>
            </w:r>
          </w:p>
        </w:tc>
        <w:tc>
          <w:tcPr>
            <w:tcW w:w="6809" w:type="dxa"/>
          </w:tcPr>
          <w:p w14:paraId="2ADBC491" w14:textId="77777777" w:rsidR="000827CB" w:rsidRDefault="00804F3C" w:rsidP="006B4D8E">
            <w:pPr>
              <w:pStyle w:val="TableParagraph"/>
              <w:spacing w:line="233" w:lineRule="exact"/>
            </w:pPr>
            <w:r>
              <w:t>C#, HTML</w:t>
            </w:r>
            <w:r w:rsidR="000827CB">
              <w:t xml:space="preserve">, </w:t>
            </w:r>
            <w:proofErr w:type="spellStart"/>
            <w:r w:rsidR="000827CB">
              <w:t>Xpath</w:t>
            </w:r>
            <w:proofErr w:type="spellEnd"/>
          </w:p>
        </w:tc>
      </w:tr>
      <w:tr w:rsidR="000827CB" w14:paraId="18444A2E" w14:textId="77777777" w:rsidTr="000827CB">
        <w:trPr>
          <w:trHeight w:val="251"/>
        </w:trPr>
        <w:tc>
          <w:tcPr>
            <w:tcW w:w="3685" w:type="dxa"/>
          </w:tcPr>
          <w:p w14:paraId="38797DB1" w14:textId="77777777" w:rsidR="000827CB" w:rsidRDefault="000827CB" w:rsidP="006B4D8E">
            <w:pPr>
              <w:pStyle w:val="TableParagraph"/>
            </w:pPr>
            <w:r>
              <w:t>Report</w:t>
            </w:r>
          </w:p>
        </w:tc>
        <w:tc>
          <w:tcPr>
            <w:tcW w:w="6809" w:type="dxa"/>
          </w:tcPr>
          <w:p w14:paraId="27D7AE3E" w14:textId="77777777" w:rsidR="000827CB" w:rsidRDefault="000827CB" w:rsidP="006B4D8E">
            <w:pPr>
              <w:pStyle w:val="TableParagraph"/>
            </w:pPr>
            <w:r>
              <w:t>Extent</w:t>
            </w:r>
          </w:p>
        </w:tc>
      </w:tr>
      <w:tr w:rsidR="000827CB" w14:paraId="445EFB9E" w14:textId="77777777" w:rsidTr="000827CB">
        <w:trPr>
          <w:trHeight w:val="268"/>
        </w:trPr>
        <w:tc>
          <w:tcPr>
            <w:tcW w:w="3685" w:type="dxa"/>
          </w:tcPr>
          <w:p w14:paraId="0EDE8F65" w14:textId="77777777" w:rsidR="000827CB" w:rsidRDefault="000827CB" w:rsidP="006B4D8E">
            <w:pPr>
              <w:pStyle w:val="TableParagraph"/>
              <w:spacing w:line="249" w:lineRule="exact"/>
            </w:pPr>
            <w:r>
              <w:t>Software process methodology</w:t>
            </w:r>
          </w:p>
        </w:tc>
        <w:tc>
          <w:tcPr>
            <w:tcW w:w="6809" w:type="dxa"/>
          </w:tcPr>
          <w:p w14:paraId="0B2FD083" w14:textId="77777777" w:rsidR="000827CB" w:rsidRDefault="000827CB" w:rsidP="006B4D8E">
            <w:pPr>
              <w:pStyle w:val="TableParagraph"/>
              <w:spacing w:line="249" w:lineRule="exact"/>
            </w:pPr>
            <w:r>
              <w:t>Agile</w:t>
            </w:r>
          </w:p>
        </w:tc>
      </w:tr>
    </w:tbl>
    <w:p w14:paraId="0AE7C7ED" w14:textId="77777777" w:rsidR="000827CB" w:rsidRPr="006B37AA" w:rsidRDefault="000827CB" w:rsidP="006B37AA">
      <w:pPr>
        <w:pStyle w:val="Heading3"/>
        <w:rPr>
          <w:color w:val="1D3151"/>
        </w:rPr>
      </w:pPr>
      <w:r w:rsidRPr="006B37AA">
        <w:rPr>
          <w:color w:val="1D3151"/>
        </w:rPr>
        <w:t>PROJECT</w:t>
      </w:r>
      <w:r w:rsidRPr="006B37AA">
        <w:rPr>
          <w:color w:val="1D3151"/>
        </w:rPr>
        <w:t xml:space="preserve"> </w:t>
      </w:r>
      <w:r w:rsidRPr="006B37AA">
        <w:rPr>
          <w:color w:val="1D3151"/>
        </w:rPr>
        <w:t>EXPERIENCE</w:t>
      </w:r>
    </w:p>
    <w:p w14:paraId="78ED754F" w14:textId="77777777" w:rsidR="000827CB" w:rsidRDefault="000827CB" w:rsidP="000827CB">
      <w:pPr>
        <w:pStyle w:val="Heading1"/>
        <w:tabs>
          <w:tab w:val="left" w:pos="3048"/>
        </w:tabs>
        <w:spacing w:before="89"/>
        <w:jc w:val="left"/>
      </w:pPr>
    </w:p>
    <w:tbl>
      <w:tblPr>
        <w:tblW w:w="10493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7097"/>
      </w:tblGrid>
      <w:tr w:rsidR="000827CB" w14:paraId="2DB462B9" w14:textId="77777777" w:rsidTr="000827CB">
        <w:trPr>
          <w:trHeight w:val="316"/>
        </w:trPr>
        <w:tc>
          <w:tcPr>
            <w:tcW w:w="10493" w:type="dxa"/>
            <w:gridSpan w:val="2"/>
            <w:shd w:val="clear" w:color="auto" w:fill="808080"/>
          </w:tcPr>
          <w:p w14:paraId="48BA49F7" w14:textId="77777777" w:rsidR="000827CB" w:rsidRDefault="000827CB" w:rsidP="006B4D8E">
            <w:pPr>
              <w:pStyle w:val="TableParagraph"/>
              <w:spacing w:line="297" w:lineRule="exact"/>
              <w:rPr>
                <w:rFonts w:ascii="Arial" w:hAnsi="Arial"/>
                <w:sz w:val="29"/>
              </w:rPr>
            </w:pPr>
            <w:r>
              <w:rPr>
                <w:rFonts w:ascii="Arial" w:hAnsi="Arial"/>
                <w:color w:val="FFFFFF"/>
                <w:sz w:val="29"/>
              </w:rPr>
              <w:t>Project – 01 Domain: Banking Credit Management</w:t>
            </w:r>
          </w:p>
        </w:tc>
      </w:tr>
      <w:tr w:rsidR="000827CB" w14:paraId="44A3D8EF" w14:textId="77777777" w:rsidTr="000827CB">
        <w:trPr>
          <w:trHeight w:val="251"/>
        </w:trPr>
        <w:tc>
          <w:tcPr>
            <w:tcW w:w="3396" w:type="dxa"/>
          </w:tcPr>
          <w:p w14:paraId="7C3C0C73" w14:textId="77777777" w:rsidR="000827CB" w:rsidRDefault="000827CB" w:rsidP="006B4D8E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7" w:type="dxa"/>
          </w:tcPr>
          <w:p w14:paraId="26B68F4A" w14:textId="77777777" w:rsidR="000827CB" w:rsidRDefault="006B37AA" w:rsidP="006B4D8E">
            <w:pPr>
              <w:pStyle w:val="TableParagraph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IDaaS</w:t>
            </w:r>
            <w:proofErr w:type="spellEnd"/>
          </w:p>
        </w:tc>
      </w:tr>
      <w:tr w:rsidR="000827CB" w14:paraId="39D71904" w14:textId="77777777" w:rsidTr="000827CB">
        <w:trPr>
          <w:trHeight w:val="268"/>
        </w:trPr>
        <w:tc>
          <w:tcPr>
            <w:tcW w:w="3396" w:type="dxa"/>
          </w:tcPr>
          <w:p w14:paraId="5CC61480" w14:textId="77777777" w:rsidR="000827CB" w:rsidRDefault="000827CB" w:rsidP="006B4D8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97" w:type="dxa"/>
          </w:tcPr>
          <w:p w14:paraId="360D5DE0" w14:textId="77777777" w:rsidR="000827CB" w:rsidRDefault="000827CB" w:rsidP="006B4D8E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Manuel Tester</w:t>
            </w:r>
          </w:p>
        </w:tc>
      </w:tr>
      <w:tr w:rsidR="000827CB" w14:paraId="084B7F13" w14:textId="77777777" w:rsidTr="000827CB">
        <w:trPr>
          <w:trHeight w:val="251"/>
        </w:trPr>
        <w:tc>
          <w:tcPr>
            <w:tcW w:w="3396" w:type="dxa"/>
            <w:vMerge w:val="restart"/>
          </w:tcPr>
          <w:p w14:paraId="0BE7829A" w14:textId="77777777" w:rsidR="000827CB" w:rsidRDefault="000827CB" w:rsidP="006B4D8E">
            <w:pPr>
              <w:pStyle w:val="TableParagraph"/>
              <w:spacing w:line="249" w:lineRule="exact"/>
            </w:pPr>
            <w:r>
              <w:t>Responsibilities:</w:t>
            </w:r>
          </w:p>
        </w:tc>
        <w:tc>
          <w:tcPr>
            <w:tcW w:w="7097" w:type="dxa"/>
          </w:tcPr>
          <w:p w14:paraId="4B8A00BF" w14:textId="77777777" w:rsidR="000827CB" w:rsidRDefault="000827CB" w:rsidP="006B4D8E">
            <w:pPr>
              <w:pStyle w:val="TableParagraph"/>
              <w:ind w:left="119"/>
            </w:pPr>
            <w:r>
              <w:t>To read all the documents and understand what needs to be tested.</w:t>
            </w:r>
          </w:p>
        </w:tc>
      </w:tr>
      <w:tr w:rsidR="000827CB" w14:paraId="7CFA3BD4" w14:textId="77777777" w:rsidTr="000827CB">
        <w:trPr>
          <w:trHeight w:val="251"/>
        </w:trPr>
        <w:tc>
          <w:tcPr>
            <w:tcW w:w="3396" w:type="dxa"/>
            <w:vMerge/>
          </w:tcPr>
          <w:p w14:paraId="5356ADA7" w14:textId="77777777" w:rsidR="000827CB" w:rsidRDefault="000827CB" w:rsidP="006B4D8E">
            <w:pPr>
              <w:pStyle w:val="TableParagraph"/>
              <w:spacing w:line="249" w:lineRule="exact"/>
            </w:pPr>
          </w:p>
        </w:tc>
        <w:tc>
          <w:tcPr>
            <w:tcW w:w="7097" w:type="dxa"/>
          </w:tcPr>
          <w:p w14:paraId="3F50D0E3" w14:textId="77777777" w:rsidR="000827CB" w:rsidRDefault="000827CB" w:rsidP="006B4D8E">
            <w:pPr>
              <w:pStyle w:val="TableParagraph"/>
              <w:spacing w:line="250" w:lineRule="exact"/>
              <w:ind w:left="119"/>
            </w:pPr>
            <w:r>
              <w:t>Based on the information procured in the above step decide how it is to be</w:t>
            </w:r>
          </w:p>
          <w:p w14:paraId="1A6A598D" w14:textId="77777777" w:rsidR="000827CB" w:rsidRDefault="000827CB" w:rsidP="006B4D8E">
            <w:pPr>
              <w:pStyle w:val="TableParagraph"/>
              <w:ind w:left="119"/>
            </w:pPr>
            <w:r>
              <w:t>tested</w:t>
            </w:r>
          </w:p>
        </w:tc>
      </w:tr>
      <w:tr w:rsidR="000827CB" w14:paraId="1850B52B" w14:textId="77777777" w:rsidTr="000827CB">
        <w:trPr>
          <w:trHeight w:val="260"/>
        </w:trPr>
        <w:tc>
          <w:tcPr>
            <w:tcW w:w="3396" w:type="dxa"/>
            <w:vMerge/>
            <w:tcBorders>
              <w:top w:val="nil"/>
            </w:tcBorders>
          </w:tcPr>
          <w:p w14:paraId="26D62A67" w14:textId="77777777" w:rsidR="000827CB" w:rsidRDefault="000827CB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01258AF6" w14:textId="77777777" w:rsidR="000827CB" w:rsidRDefault="000827CB" w:rsidP="006B4D8E">
            <w:pPr>
              <w:pStyle w:val="TableParagraph"/>
              <w:spacing w:line="248" w:lineRule="exact"/>
              <w:ind w:left="119"/>
            </w:pPr>
            <w:r>
              <w:t>Develop test cases and prioritize testing activities</w:t>
            </w:r>
          </w:p>
        </w:tc>
      </w:tr>
      <w:tr w:rsidR="000827CB" w14:paraId="4B786C4A" w14:textId="77777777" w:rsidTr="000827CB">
        <w:trPr>
          <w:trHeight w:val="526"/>
        </w:trPr>
        <w:tc>
          <w:tcPr>
            <w:tcW w:w="3396" w:type="dxa"/>
            <w:vMerge/>
            <w:tcBorders>
              <w:top w:val="nil"/>
            </w:tcBorders>
          </w:tcPr>
          <w:p w14:paraId="6B42F621" w14:textId="77777777" w:rsidR="000827CB" w:rsidRDefault="000827CB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02E94E95" w14:textId="77777777" w:rsidR="000827CB" w:rsidRDefault="000827CB" w:rsidP="006B4D8E">
            <w:pPr>
              <w:pStyle w:val="TableParagraph"/>
              <w:spacing w:line="248" w:lineRule="exact"/>
              <w:ind w:left="119"/>
            </w:pPr>
            <w:r>
              <w:t>Execute all the test case and report defects, define severity and priority for each defect</w:t>
            </w:r>
          </w:p>
        </w:tc>
      </w:tr>
      <w:tr w:rsidR="000827CB" w14:paraId="3FFFA425" w14:textId="77777777" w:rsidTr="000827CB">
        <w:trPr>
          <w:trHeight w:val="300"/>
        </w:trPr>
        <w:tc>
          <w:tcPr>
            <w:tcW w:w="10493" w:type="dxa"/>
            <w:gridSpan w:val="2"/>
            <w:shd w:val="clear" w:color="auto" w:fill="808080"/>
          </w:tcPr>
          <w:p w14:paraId="65DF3BA2" w14:textId="77777777" w:rsidR="000827CB" w:rsidRDefault="000827CB" w:rsidP="006B4D8E">
            <w:pPr>
              <w:pStyle w:val="TableParagraph"/>
              <w:spacing w:line="281" w:lineRule="exact"/>
              <w:rPr>
                <w:rFonts w:ascii="Arial" w:hAnsi="Arial"/>
                <w:sz w:val="29"/>
              </w:rPr>
            </w:pPr>
            <w:r>
              <w:rPr>
                <w:rFonts w:ascii="Arial" w:hAnsi="Arial"/>
                <w:color w:val="FFFFFF"/>
                <w:sz w:val="29"/>
              </w:rPr>
              <w:t>Project – 02 Domain: Banking Credit Management</w:t>
            </w:r>
          </w:p>
        </w:tc>
      </w:tr>
      <w:tr w:rsidR="000827CB" w14:paraId="7DB1D969" w14:textId="77777777" w:rsidTr="000827CB">
        <w:trPr>
          <w:trHeight w:val="268"/>
        </w:trPr>
        <w:tc>
          <w:tcPr>
            <w:tcW w:w="3396" w:type="dxa"/>
          </w:tcPr>
          <w:p w14:paraId="4D4907AB" w14:textId="77777777" w:rsidR="000827CB" w:rsidRDefault="000827CB" w:rsidP="006B4D8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7" w:type="dxa"/>
          </w:tcPr>
          <w:p w14:paraId="05B7F800" w14:textId="77777777" w:rsidR="000827CB" w:rsidRDefault="006B37AA" w:rsidP="006B4D8E">
            <w:pPr>
              <w:pStyle w:val="TableParagraph"/>
              <w:spacing w:line="248" w:lineRule="exact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IDaaS</w:t>
            </w:r>
            <w:proofErr w:type="spellEnd"/>
          </w:p>
        </w:tc>
      </w:tr>
      <w:tr w:rsidR="000827CB" w14:paraId="049DCAB4" w14:textId="77777777" w:rsidTr="000827CB">
        <w:trPr>
          <w:trHeight w:val="252"/>
        </w:trPr>
        <w:tc>
          <w:tcPr>
            <w:tcW w:w="3396" w:type="dxa"/>
          </w:tcPr>
          <w:p w14:paraId="2AEE80F0" w14:textId="77777777" w:rsidR="000827CB" w:rsidRDefault="000827CB" w:rsidP="006B4D8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97" w:type="dxa"/>
          </w:tcPr>
          <w:p w14:paraId="1AD55154" w14:textId="77777777" w:rsidR="000827CB" w:rsidRDefault="000827CB" w:rsidP="006B4D8E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Automation Tester</w:t>
            </w:r>
          </w:p>
        </w:tc>
      </w:tr>
      <w:tr w:rsidR="000827CB" w14:paraId="42F8A3E4" w14:textId="77777777" w:rsidTr="000827CB">
        <w:trPr>
          <w:trHeight w:val="267"/>
        </w:trPr>
        <w:tc>
          <w:tcPr>
            <w:tcW w:w="3396" w:type="dxa"/>
            <w:vMerge w:val="restart"/>
          </w:tcPr>
          <w:p w14:paraId="3475FDEF" w14:textId="77777777" w:rsidR="000827CB" w:rsidRDefault="000827CB" w:rsidP="006B4D8E">
            <w:pPr>
              <w:pStyle w:val="TableParagraph"/>
              <w:spacing w:line="265" w:lineRule="exact"/>
            </w:pPr>
            <w:r>
              <w:t>Responsibilities:</w:t>
            </w:r>
          </w:p>
        </w:tc>
        <w:tc>
          <w:tcPr>
            <w:tcW w:w="7097" w:type="dxa"/>
          </w:tcPr>
          <w:p w14:paraId="2D9B898D" w14:textId="77777777" w:rsidR="000827CB" w:rsidRDefault="000827CB" w:rsidP="006B4D8E">
            <w:pPr>
              <w:pStyle w:val="TableParagraph"/>
              <w:spacing w:line="248" w:lineRule="exact"/>
              <w:ind w:left="119"/>
            </w:pPr>
            <w:r>
              <w:t>Design automated repetitive test to streamline testing process.</w:t>
            </w:r>
          </w:p>
        </w:tc>
      </w:tr>
      <w:tr w:rsidR="006B37AA" w14:paraId="302FAFAC" w14:textId="77777777" w:rsidTr="000827CB">
        <w:trPr>
          <w:trHeight w:val="267"/>
        </w:trPr>
        <w:tc>
          <w:tcPr>
            <w:tcW w:w="3396" w:type="dxa"/>
            <w:vMerge/>
          </w:tcPr>
          <w:p w14:paraId="57B4281C" w14:textId="77777777" w:rsidR="006B37AA" w:rsidRDefault="006B37AA" w:rsidP="006B4D8E">
            <w:pPr>
              <w:pStyle w:val="TableParagraph"/>
              <w:spacing w:line="265" w:lineRule="exact"/>
            </w:pPr>
          </w:p>
        </w:tc>
        <w:tc>
          <w:tcPr>
            <w:tcW w:w="7097" w:type="dxa"/>
          </w:tcPr>
          <w:p w14:paraId="3573A28C" w14:textId="77777777" w:rsidR="006B37AA" w:rsidRDefault="006B37AA" w:rsidP="006B4D8E">
            <w:pPr>
              <w:pStyle w:val="TableParagraph"/>
              <w:spacing w:line="248" w:lineRule="exact"/>
              <w:ind w:left="119"/>
            </w:pPr>
            <w:r>
              <w:t>In-sprint Automation</w:t>
            </w:r>
          </w:p>
        </w:tc>
      </w:tr>
      <w:tr w:rsidR="000827CB" w14:paraId="7496E3A1" w14:textId="77777777" w:rsidTr="000827CB">
        <w:trPr>
          <w:trHeight w:val="524"/>
        </w:trPr>
        <w:tc>
          <w:tcPr>
            <w:tcW w:w="3396" w:type="dxa"/>
            <w:vMerge/>
            <w:tcBorders>
              <w:top w:val="nil"/>
            </w:tcBorders>
          </w:tcPr>
          <w:p w14:paraId="30733905" w14:textId="77777777" w:rsidR="000827CB" w:rsidRDefault="000827CB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4F5F3EFF" w14:textId="77777777" w:rsidR="000827CB" w:rsidRDefault="000827CB" w:rsidP="006B4D8E">
            <w:pPr>
              <w:pStyle w:val="TableParagraph"/>
              <w:spacing w:line="249" w:lineRule="exact"/>
              <w:ind w:left="119"/>
            </w:pPr>
            <w:r>
              <w:t>Designing and writing test automation scripts using test automation</w:t>
            </w:r>
          </w:p>
          <w:p w14:paraId="14008FBC" w14:textId="77777777" w:rsidR="000827CB" w:rsidRDefault="000827CB" w:rsidP="006B4D8E">
            <w:pPr>
              <w:pStyle w:val="TableParagraph"/>
              <w:spacing w:before="3" w:line="251" w:lineRule="exact"/>
              <w:ind w:left="119"/>
            </w:pPr>
            <w:r>
              <w:t>frameworks.</w:t>
            </w:r>
          </w:p>
        </w:tc>
      </w:tr>
      <w:tr w:rsidR="000827CB" w14:paraId="591166F6" w14:textId="77777777" w:rsidTr="000827CB">
        <w:trPr>
          <w:trHeight w:val="252"/>
        </w:trPr>
        <w:tc>
          <w:tcPr>
            <w:tcW w:w="3396" w:type="dxa"/>
            <w:vMerge/>
            <w:tcBorders>
              <w:top w:val="nil"/>
            </w:tcBorders>
          </w:tcPr>
          <w:p w14:paraId="5BA78A80" w14:textId="77777777" w:rsidR="000827CB" w:rsidRDefault="000827CB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457949CF" w14:textId="77777777" w:rsidR="000827CB" w:rsidRDefault="000827CB" w:rsidP="006B4D8E">
            <w:pPr>
              <w:pStyle w:val="TableParagraph"/>
              <w:ind w:left="119"/>
            </w:pPr>
            <w:r>
              <w:t>Configure test environment for test automation.</w:t>
            </w:r>
          </w:p>
        </w:tc>
      </w:tr>
    </w:tbl>
    <w:p w14:paraId="0BA7C044" w14:textId="77777777" w:rsidR="000827CB" w:rsidRDefault="000827CB" w:rsidP="000827CB">
      <w:pPr>
        <w:rPr>
          <w:rFonts w:ascii="Arial"/>
          <w:sz w:val="29"/>
        </w:rPr>
      </w:pPr>
    </w:p>
    <w:p w14:paraId="3D879C76" w14:textId="77777777" w:rsidR="000827CB" w:rsidRPr="00804F3C" w:rsidRDefault="000827CB" w:rsidP="00804F3C">
      <w:pPr>
        <w:pStyle w:val="Heading3"/>
        <w:rPr>
          <w:color w:val="1D3151"/>
        </w:rPr>
      </w:pPr>
      <w:r w:rsidRPr="00804F3C">
        <w:rPr>
          <w:color w:val="1D3151"/>
        </w:rPr>
        <w:t>DECLARATION</w:t>
      </w:r>
    </w:p>
    <w:p w14:paraId="168A37B5" w14:textId="77777777" w:rsidR="000827CB" w:rsidRPr="005420D1" w:rsidRDefault="000827CB" w:rsidP="000827CB">
      <w:pPr>
        <w:spacing w:before="193"/>
        <w:rPr>
          <w:sz w:val="18"/>
          <w:szCs w:val="18"/>
        </w:rPr>
      </w:pPr>
      <w:r w:rsidRPr="005420D1">
        <w:rPr>
          <w:color w:val="171717"/>
          <w:w w:val="105"/>
          <w:sz w:val="18"/>
          <w:szCs w:val="18"/>
        </w:rPr>
        <w:t>I</w:t>
      </w:r>
      <w:r>
        <w:rPr>
          <w:color w:val="171717"/>
          <w:w w:val="105"/>
          <w:sz w:val="18"/>
          <w:szCs w:val="18"/>
        </w:rPr>
        <w:t xml:space="preserve"> am</w:t>
      </w:r>
      <w:r w:rsidRPr="005420D1">
        <w:rPr>
          <w:color w:val="171717"/>
          <w:w w:val="105"/>
          <w:sz w:val="18"/>
          <w:szCs w:val="18"/>
        </w:rPr>
        <w:t xml:space="preserve"> </w:t>
      </w:r>
      <w:r>
        <w:rPr>
          <w:color w:val="171717"/>
          <w:w w:val="105"/>
          <w:sz w:val="18"/>
          <w:szCs w:val="18"/>
        </w:rPr>
        <w:t>Sajin J V</w:t>
      </w:r>
      <w:r w:rsidRPr="005420D1">
        <w:rPr>
          <w:color w:val="171717"/>
          <w:w w:val="105"/>
          <w:sz w:val="18"/>
          <w:szCs w:val="18"/>
        </w:rPr>
        <w:t>, hereby declare that the information contained herein is true and correct to the best of my knowledge and belief</w:t>
      </w:r>
      <w:r>
        <w:rPr>
          <w:color w:val="171717"/>
          <w:w w:val="105"/>
          <w:sz w:val="18"/>
          <w:szCs w:val="18"/>
        </w:rPr>
        <w:t>.</w:t>
      </w:r>
    </w:p>
    <w:p w14:paraId="4F87D041" w14:textId="77777777" w:rsidR="000827CB" w:rsidRDefault="000827CB" w:rsidP="000827CB">
      <w:pPr>
        <w:spacing w:before="7"/>
        <w:rPr>
          <w:sz w:val="14"/>
        </w:rPr>
      </w:pPr>
    </w:p>
    <w:p w14:paraId="284D1B9E" w14:textId="77777777" w:rsidR="00D02A83" w:rsidRPr="00804F3C" w:rsidRDefault="000827CB" w:rsidP="00804F3C">
      <w:pPr>
        <w:pStyle w:val="BodyText"/>
        <w:ind w:right="1811"/>
        <w:rPr>
          <w:rFonts w:ascii="Calibri"/>
        </w:rPr>
      </w:pPr>
      <w:r>
        <w:rPr>
          <w:rFonts w:ascii="Calibri"/>
        </w:rPr>
        <w:t>Date: 20/11/2020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               Sajin J V</w:t>
      </w:r>
    </w:p>
    <w:sectPr w:rsidR="00D02A83" w:rsidRPr="00804F3C" w:rsidSect="00D02A83">
      <w:footerReference w:type="default" r:id="rId10"/>
      <w:footerReference w:type="first" r:id="rId11"/>
      <w:pgSz w:w="12240" w:h="15840"/>
      <w:pgMar w:top="864" w:right="864" w:bottom="2304" w:left="864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4DC0" w14:textId="77777777" w:rsidR="00277A5F" w:rsidRDefault="00277A5F" w:rsidP="00713050">
      <w:pPr>
        <w:spacing w:line="240" w:lineRule="auto"/>
      </w:pPr>
      <w:r>
        <w:separator/>
      </w:r>
    </w:p>
  </w:endnote>
  <w:endnote w:type="continuationSeparator" w:id="0">
    <w:p w14:paraId="26DE6F55" w14:textId="77777777" w:rsidR="00277A5F" w:rsidRDefault="00277A5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BC072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3CF9B" w14:textId="77777777" w:rsidR="00D02A83" w:rsidRPr="00D02A83" w:rsidRDefault="00D02A83" w:rsidP="00D02A83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C2EF6" w14:textId="77777777" w:rsidR="00277A5F" w:rsidRDefault="00277A5F" w:rsidP="00713050">
      <w:pPr>
        <w:spacing w:line="240" w:lineRule="auto"/>
      </w:pPr>
      <w:r>
        <w:separator/>
      </w:r>
    </w:p>
  </w:footnote>
  <w:footnote w:type="continuationSeparator" w:id="0">
    <w:p w14:paraId="0BA756C2" w14:textId="77777777" w:rsidR="00277A5F" w:rsidRDefault="00277A5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A7FDB"/>
    <w:multiLevelType w:val="hybridMultilevel"/>
    <w:tmpl w:val="FFFFFFFF"/>
    <w:lvl w:ilvl="0" w:tplc="76F4F85A">
      <w:numFmt w:val="bullet"/>
      <w:lvlText w:val=""/>
      <w:lvlJc w:val="left"/>
      <w:pPr>
        <w:ind w:left="821" w:hanging="353"/>
      </w:pPr>
      <w:rPr>
        <w:rFonts w:hint="default"/>
        <w:w w:val="101"/>
        <w:lang w:val="en-US" w:eastAsia="en-US" w:bidi="en-US"/>
      </w:rPr>
    </w:lvl>
    <w:lvl w:ilvl="1" w:tplc="5EDED4EA">
      <w:numFmt w:val="bullet"/>
      <w:lvlText w:val="•"/>
      <w:lvlJc w:val="left"/>
      <w:pPr>
        <w:ind w:left="1397" w:hanging="353"/>
      </w:pPr>
      <w:rPr>
        <w:rFonts w:hint="default"/>
        <w:lang w:val="en-US" w:eastAsia="en-US" w:bidi="en-US"/>
      </w:rPr>
    </w:lvl>
    <w:lvl w:ilvl="2" w:tplc="ACF84AB8">
      <w:numFmt w:val="bullet"/>
      <w:lvlText w:val="•"/>
      <w:lvlJc w:val="left"/>
      <w:pPr>
        <w:ind w:left="1975" w:hanging="353"/>
      </w:pPr>
      <w:rPr>
        <w:rFonts w:hint="default"/>
        <w:lang w:val="en-US" w:eastAsia="en-US" w:bidi="en-US"/>
      </w:rPr>
    </w:lvl>
    <w:lvl w:ilvl="3" w:tplc="CC405930">
      <w:numFmt w:val="bullet"/>
      <w:lvlText w:val="•"/>
      <w:lvlJc w:val="left"/>
      <w:pPr>
        <w:ind w:left="2553" w:hanging="353"/>
      </w:pPr>
      <w:rPr>
        <w:rFonts w:hint="default"/>
        <w:lang w:val="en-US" w:eastAsia="en-US" w:bidi="en-US"/>
      </w:rPr>
    </w:lvl>
    <w:lvl w:ilvl="4" w:tplc="0D664544">
      <w:numFmt w:val="bullet"/>
      <w:lvlText w:val="•"/>
      <w:lvlJc w:val="left"/>
      <w:pPr>
        <w:ind w:left="3131" w:hanging="353"/>
      </w:pPr>
      <w:rPr>
        <w:rFonts w:hint="default"/>
        <w:lang w:val="en-US" w:eastAsia="en-US" w:bidi="en-US"/>
      </w:rPr>
    </w:lvl>
    <w:lvl w:ilvl="5" w:tplc="BC2EE1E6">
      <w:numFmt w:val="bullet"/>
      <w:lvlText w:val="•"/>
      <w:lvlJc w:val="left"/>
      <w:pPr>
        <w:ind w:left="3709" w:hanging="353"/>
      </w:pPr>
      <w:rPr>
        <w:rFonts w:hint="default"/>
        <w:lang w:val="en-US" w:eastAsia="en-US" w:bidi="en-US"/>
      </w:rPr>
    </w:lvl>
    <w:lvl w:ilvl="6" w:tplc="CEFC59B6">
      <w:numFmt w:val="bullet"/>
      <w:lvlText w:val="•"/>
      <w:lvlJc w:val="left"/>
      <w:pPr>
        <w:ind w:left="4287" w:hanging="353"/>
      </w:pPr>
      <w:rPr>
        <w:rFonts w:hint="default"/>
        <w:lang w:val="en-US" w:eastAsia="en-US" w:bidi="en-US"/>
      </w:rPr>
    </w:lvl>
    <w:lvl w:ilvl="7" w:tplc="EFF63D50">
      <w:numFmt w:val="bullet"/>
      <w:lvlText w:val="•"/>
      <w:lvlJc w:val="left"/>
      <w:pPr>
        <w:ind w:left="4864" w:hanging="353"/>
      </w:pPr>
      <w:rPr>
        <w:rFonts w:hint="default"/>
        <w:lang w:val="en-US" w:eastAsia="en-US" w:bidi="en-US"/>
      </w:rPr>
    </w:lvl>
    <w:lvl w:ilvl="8" w:tplc="81F40B3C">
      <w:numFmt w:val="bullet"/>
      <w:lvlText w:val="•"/>
      <w:lvlJc w:val="left"/>
      <w:pPr>
        <w:ind w:left="5442" w:hanging="353"/>
      </w:pPr>
      <w:rPr>
        <w:rFonts w:hint="default"/>
        <w:lang w:val="en-US" w:eastAsia="en-US" w:bidi="en-US"/>
      </w:rPr>
    </w:lvl>
  </w:abstractNum>
  <w:abstractNum w:abstractNumId="11" w15:restartNumberingAfterBreak="0">
    <w:nsid w:val="2B483628"/>
    <w:multiLevelType w:val="hybridMultilevel"/>
    <w:tmpl w:val="9378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A7684"/>
    <w:multiLevelType w:val="hybridMultilevel"/>
    <w:tmpl w:val="D880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E2B"/>
    <w:multiLevelType w:val="hybridMultilevel"/>
    <w:tmpl w:val="32AA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F63"/>
    <w:multiLevelType w:val="hybridMultilevel"/>
    <w:tmpl w:val="E6C482B0"/>
    <w:lvl w:ilvl="0" w:tplc="04090001">
      <w:start w:val="1"/>
      <w:numFmt w:val="bullet"/>
      <w:lvlText w:val=""/>
      <w:lvlJc w:val="left"/>
      <w:pPr>
        <w:ind w:left="821" w:hanging="353"/>
      </w:pPr>
      <w:rPr>
        <w:rFonts w:ascii="Symbol" w:hAnsi="Symbol" w:hint="default"/>
        <w:w w:val="101"/>
        <w:lang w:val="en-US" w:eastAsia="en-US" w:bidi="en-US"/>
      </w:rPr>
    </w:lvl>
    <w:lvl w:ilvl="1" w:tplc="5EDED4EA">
      <w:numFmt w:val="bullet"/>
      <w:lvlText w:val="•"/>
      <w:lvlJc w:val="left"/>
      <w:pPr>
        <w:ind w:left="1397" w:hanging="353"/>
      </w:pPr>
      <w:rPr>
        <w:rFonts w:hint="default"/>
        <w:lang w:val="en-US" w:eastAsia="en-US" w:bidi="en-US"/>
      </w:rPr>
    </w:lvl>
    <w:lvl w:ilvl="2" w:tplc="ACF84AB8">
      <w:numFmt w:val="bullet"/>
      <w:lvlText w:val="•"/>
      <w:lvlJc w:val="left"/>
      <w:pPr>
        <w:ind w:left="1975" w:hanging="353"/>
      </w:pPr>
      <w:rPr>
        <w:rFonts w:hint="default"/>
        <w:lang w:val="en-US" w:eastAsia="en-US" w:bidi="en-US"/>
      </w:rPr>
    </w:lvl>
    <w:lvl w:ilvl="3" w:tplc="CC405930">
      <w:numFmt w:val="bullet"/>
      <w:lvlText w:val="•"/>
      <w:lvlJc w:val="left"/>
      <w:pPr>
        <w:ind w:left="2553" w:hanging="353"/>
      </w:pPr>
      <w:rPr>
        <w:rFonts w:hint="default"/>
        <w:lang w:val="en-US" w:eastAsia="en-US" w:bidi="en-US"/>
      </w:rPr>
    </w:lvl>
    <w:lvl w:ilvl="4" w:tplc="0D664544">
      <w:numFmt w:val="bullet"/>
      <w:lvlText w:val="•"/>
      <w:lvlJc w:val="left"/>
      <w:pPr>
        <w:ind w:left="3131" w:hanging="353"/>
      </w:pPr>
      <w:rPr>
        <w:rFonts w:hint="default"/>
        <w:lang w:val="en-US" w:eastAsia="en-US" w:bidi="en-US"/>
      </w:rPr>
    </w:lvl>
    <w:lvl w:ilvl="5" w:tplc="BC2EE1E6">
      <w:numFmt w:val="bullet"/>
      <w:lvlText w:val="•"/>
      <w:lvlJc w:val="left"/>
      <w:pPr>
        <w:ind w:left="3709" w:hanging="353"/>
      </w:pPr>
      <w:rPr>
        <w:rFonts w:hint="default"/>
        <w:lang w:val="en-US" w:eastAsia="en-US" w:bidi="en-US"/>
      </w:rPr>
    </w:lvl>
    <w:lvl w:ilvl="6" w:tplc="CEFC59B6">
      <w:numFmt w:val="bullet"/>
      <w:lvlText w:val="•"/>
      <w:lvlJc w:val="left"/>
      <w:pPr>
        <w:ind w:left="4287" w:hanging="353"/>
      </w:pPr>
      <w:rPr>
        <w:rFonts w:hint="default"/>
        <w:lang w:val="en-US" w:eastAsia="en-US" w:bidi="en-US"/>
      </w:rPr>
    </w:lvl>
    <w:lvl w:ilvl="7" w:tplc="EFF63D50">
      <w:numFmt w:val="bullet"/>
      <w:lvlText w:val="•"/>
      <w:lvlJc w:val="left"/>
      <w:pPr>
        <w:ind w:left="4864" w:hanging="353"/>
      </w:pPr>
      <w:rPr>
        <w:rFonts w:hint="default"/>
        <w:lang w:val="en-US" w:eastAsia="en-US" w:bidi="en-US"/>
      </w:rPr>
    </w:lvl>
    <w:lvl w:ilvl="8" w:tplc="81F40B3C">
      <w:numFmt w:val="bullet"/>
      <w:lvlText w:val="•"/>
      <w:lvlJc w:val="left"/>
      <w:pPr>
        <w:ind w:left="5442" w:hanging="353"/>
      </w:pPr>
      <w:rPr>
        <w:rFonts w:hint="default"/>
        <w:lang w:val="en-US" w:eastAsia="en-US" w:bidi="en-US"/>
      </w:rPr>
    </w:lvl>
  </w:abstractNum>
  <w:abstractNum w:abstractNumId="15" w15:restartNumberingAfterBreak="0">
    <w:nsid w:val="7D2C5EF9"/>
    <w:multiLevelType w:val="hybridMultilevel"/>
    <w:tmpl w:val="BDF2A04E"/>
    <w:lvl w:ilvl="0" w:tplc="1FECFF5A">
      <w:numFmt w:val="bullet"/>
      <w:lvlText w:val="•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6F"/>
    <w:rsid w:val="000827CB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185C"/>
    <w:rsid w:val="001A5CA9"/>
    <w:rsid w:val="001B2AC1"/>
    <w:rsid w:val="001B403A"/>
    <w:rsid w:val="001F4583"/>
    <w:rsid w:val="00217980"/>
    <w:rsid w:val="00271662"/>
    <w:rsid w:val="0027404F"/>
    <w:rsid w:val="00277A5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B37AA"/>
    <w:rsid w:val="006C4C50"/>
    <w:rsid w:val="006D76B1"/>
    <w:rsid w:val="00713050"/>
    <w:rsid w:val="00740063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04F3C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30804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80D89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2A83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0416F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113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TableParagraph">
    <w:name w:val="Table Paragraph"/>
    <w:basedOn w:val="Normal"/>
    <w:uiPriority w:val="1"/>
    <w:qFormat/>
    <w:rsid w:val="000827CB"/>
    <w:pPr>
      <w:widowControl w:val="0"/>
      <w:autoSpaceDE w:val="0"/>
      <w:autoSpaceDN w:val="0"/>
      <w:spacing w:line="232" w:lineRule="exact"/>
      <w:ind w:left="118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54738A\AppData\Local\Microsoft\Office\16.0\DTS\en-US%7b3EE9024B-5350-4B0D-A1D8-F19575F75491%7d\%7b57F9EAB3-6F20-4FC9-BC5D-5DE32016E0EA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522A52078341BDB4EF26C14D34B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6484-5EAA-427A-8824-2F950E42899D}"/>
      </w:docPartPr>
      <w:docPartBody>
        <w:p w:rsidR="00000000" w:rsidRDefault="00614858">
          <w:pPr>
            <w:pStyle w:val="E2522A52078341BDB4EF26C14D34BF4B"/>
          </w:pPr>
          <w:r w:rsidRPr="00906BEE">
            <w:t>Skills</w:t>
          </w:r>
        </w:p>
      </w:docPartBody>
    </w:docPart>
    <w:docPart>
      <w:docPartPr>
        <w:name w:val="4B66585D162843A0AC0411F2226B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6E3C2-109D-453D-A635-08E0C2C81237}"/>
      </w:docPartPr>
      <w:docPartBody>
        <w:p w:rsidR="00000000" w:rsidRDefault="00614858">
          <w:pPr>
            <w:pStyle w:val="4B66585D162843A0AC0411F2226BB47B"/>
          </w:pPr>
          <w:r>
            <w:t>Your name</w:t>
          </w:r>
        </w:p>
      </w:docPartBody>
    </w:docPart>
    <w:docPart>
      <w:docPartPr>
        <w:name w:val="25E624A97F554F989386599626BF5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03D55-B003-4B1D-91FF-E0BE80321FC6}"/>
      </w:docPartPr>
      <w:docPartBody>
        <w:p w:rsidR="00000000" w:rsidRDefault="00614858">
          <w:pPr>
            <w:pStyle w:val="25E624A97F554F989386599626BF52E6"/>
          </w:pPr>
          <w:r w:rsidRPr="00906BEE">
            <w:t>Experience</w:t>
          </w:r>
        </w:p>
      </w:docPartBody>
    </w:docPart>
    <w:docPart>
      <w:docPartPr>
        <w:name w:val="49670EC394964E05AE7198A5E7C96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37934-BF37-46FF-89D7-15577350484C}"/>
      </w:docPartPr>
      <w:docPartBody>
        <w:p w:rsidR="00000000" w:rsidRDefault="00614858">
          <w:pPr>
            <w:pStyle w:val="49670EC394964E05AE7198A5E7C968FB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0E"/>
    <w:rsid w:val="00614858"/>
    <w:rsid w:val="0063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D4B68958841DB9956C9766625D304">
    <w:name w:val="69ED4B68958841DB9956C9766625D304"/>
  </w:style>
  <w:style w:type="paragraph" w:customStyle="1" w:styleId="3066A30FADE54486932DA91A6CE515BF">
    <w:name w:val="3066A30FADE54486932DA91A6CE515BF"/>
  </w:style>
  <w:style w:type="paragraph" w:customStyle="1" w:styleId="E8470B21AA7B489AB3FC85E548C15F34">
    <w:name w:val="E8470B21AA7B489AB3FC85E548C15F34"/>
  </w:style>
  <w:style w:type="paragraph" w:customStyle="1" w:styleId="E2522A52078341BDB4EF26C14D34BF4B">
    <w:name w:val="E2522A52078341BDB4EF26C14D34BF4B"/>
  </w:style>
  <w:style w:type="paragraph" w:customStyle="1" w:styleId="CE1196620F084ABC86F767A44AC75740">
    <w:name w:val="CE1196620F084ABC86F767A44AC75740"/>
  </w:style>
  <w:style w:type="paragraph" w:customStyle="1" w:styleId="4B66585D162843A0AC0411F2226BB47B">
    <w:name w:val="4B66585D162843A0AC0411F2226BB47B"/>
  </w:style>
  <w:style w:type="paragraph" w:customStyle="1" w:styleId="C3131E6C42964234B6917F72F500C425">
    <w:name w:val="C3131E6C42964234B6917F72F500C425"/>
  </w:style>
  <w:style w:type="paragraph" w:customStyle="1" w:styleId="E3622D223444489486AC559DEF7D56C4">
    <w:name w:val="E3622D223444489486AC559DEF7D56C4"/>
  </w:style>
  <w:style w:type="paragraph" w:customStyle="1" w:styleId="25E624A97F554F989386599626BF52E6">
    <w:name w:val="25E624A97F554F989386599626BF52E6"/>
  </w:style>
  <w:style w:type="paragraph" w:customStyle="1" w:styleId="3357DF3DA0DD4D9E944D199E7591EFAB">
    <w:name w:val="3357DF3DA0DD4D9E944D199E7591EFAB"/>
  </w:style>
  <w:style w:type="paragraph" w:customStyle="1" w:styleId="CFE1ADF9581947079F662AC5C9540062">
    <w:name w:val="CFE1ADF9581947079F662AC5C9540062"/>
  </w:style>
  <w:style w:type="paragraph" w:customStyle="1" w:styleId="DCDF246306BF4CC387B3B812C8E80A62">
    <w:name w:val="DCDF246306BF4CC387B3B812C8E80A62"/>
  </w:style>
  <w:style w:type="paragraph" w:customStyle="1" w:styleId="BCEE85FFFC654D9FAB8AAF1B21AC6DEC">
    <w:name w:val="BCEE85FFFC654D9FAB8AAF1B21AC6DEC"/>
  </w:style>
  <w:style w:type="paragraph" w:customStyle="1" w:styleId="65EB645C2131477F9614E7BCB1E0C38B">
    <w:name w:val="65EB645C2131477F9614E7BCB1E0C38B"/>
  </w:style>
  <w:style w:type="paragraph" w:customStyle="1" w:styleId="A2171664E05F46D78A427646BB413517">
    <w:name w:val="A2171664E05F46D78A427646BB413517"/>
  </w:style>
  <w:style w:type="paragraph" w:customStyle="1" w:styleId="20873C2AFDB34361A83B4997FEEF9D5D">
    <w:name w:val="20873C2AFDB34361A83B4997FEEF9D5D"/>
  </w:style>
  <w:style w:type="paragraph" w:customStyle="1" w:styleId="B27D667436F942369B4B9838B48E57ED">
    <w:name w:val="B27D667436F942369B4B9838B48E57ED"/>
  </w:style>
  <w:style w:type="paragraph" w:customStyle="1" w:styleId="D09CEAC3E4224A96938E6CA387258AC7">
    <w:name w:val="D09CEAC3E4224A96938E6CA387258AC7"/>
  </w:style>
  <w:style w:type="paragraph" w:customStyle="1" w:styleId="97B1593428BF4346B108630D73298383">
    <w:name w:val="97B1593428BF4346B108630D73298383"/>
  </w:style>
  <w:style w:type="paragraph" w:customStyle="1" w:styleId="49670EC394964E05AE7198A5E7C968FB">
    <w:name w:val="49670EC394964E05AE7198A5E7C968FB"/>
  </w:style>
  <w:style w:type="paragraph" w:customStyle="1" w:styleId="3496D4F19DB5479DAFF00B6C1B99DC69">
    <w:name w:val="3496D4F19DB5479DAFF00B6C1B99DC69"/>
  </w:style>
  <w:style w:type="paragraph" w:customStyle="1" w:styleId="896D5DBC1FB14EB3A08A326B7030E978">
    <w:name w:val="896D5DBC1FB14EB3A08A326B7030E978"/>
  </w:style>
  <w:style w:type="paragraph" w:customStyle="1" w:styleId="9F018CB524CC47E7B17C0BA02ED2C8E7">
    <w:name w:val="9F018CB524CC47E7B17C0BA02ED2C8E7"/>
  </w:style>
  <w:style w:type="paragraph" w:customStyle="1" w:styleId="886C948ECB404D08BCA3A35C7EC3FE2F">
    <w:name w:val="886C948ECB404D08BCA3A35C7EC3FE2F"/>
  </w:style>
  <w:style w:type="paragraph" w:customStyle="1" w:styleId="68A9482189224710AFE49C23AD3023DB">
    <w:name w:val="68A9482189224710AFE49C23AD3023DB"/>
  </w:style>
  <w:style w:type="paragraph" w:customStyle="1" w:styleId="7310059523E14D52B559E9428B5B6B97">
    <w:name w:val="7310059523E14D52B559E9428B5B6B97"/>
  </w:style>
  <w:style w:type="paragraph" w:customStyle="1" w:styleId="7C3B07985380455A8FBD2DD85525B57E">
    <w:name w:val="7C3B07985380455A8FBD2DD85525B57E"/>
  </w:style>
  <w:style w:type="paragraph" w:customStyle="1" w:styleId="6D157F6D04164C658263CFAD7A485E92">
    <w:name w:val="6D157F6D04164C658263CFAD7A485E92"/>
  </w:style>
  <w:style w:type="paragraph" w:customStyle="1" w:styleId="41AFC24C36F34F6A86908FC8FE81484F">
    <w:name w:val="41AFC24C36F34F6A86908FC8FE81484F"/>
  </w:style>
  <w:style w:type="paragraph" w:customStyle="1" w:styleId="F1654212143847739BE4196FFD57C520">
    <w:name w:val="F1654212143847739BE4196FFD57C520"/>
  </w:style>
  <w:style w:type="paragraph" w:customStyle="1" w:styleId="0FE60B57D8164D6DB3F552456B7814ED">
    <w:name w:val="0FE60B57D8164D6DB3F552456B7814ED"/>
    <w:rsid w:val="0063210E"/>
  </w:style>
  <w:style w:type="paragraph" w:customStyle="1" w:styleId="8FF2F5A4538F4A408D04A4EEAD690A5C">
    <w:name w:val="8FF2F5A4538F4A408D04A4EEAD690A5C"/>
    <w:rsid w:val="0063210E"/>
  </w:style>
  <w:style w:type="paragraph" w:customStyle="1" w:styleId="7BDE20B2903A4BE3A47DE6ECA5C63429">
    <w:name w:val="7BDE20B2903A4BE3A47DE6ECA5C63429"/>
    <w:rsid w:val="0063210E"/>
  </w:style>
  <w:style w:type="paragraph" w:customStyle="1" w:styleId="867CC74351F745C58801773087C83C13">
    <w:name w:val="867CC74351F745C58801773087C83C13"/>
    <w:rsid w:val="0063210E"/>
  </w:style>
  <w:style w:type="paragraph" w:customStyle="1" w:styleId="CFB4EB7D63784C9FB11D3661B70F3E4F">
    <w:name w:val="CFB4EB7D63784C9FB11D3661B70F3E4F"/>
    <w:rsid w:val="0063210E"/>
  </w:style>
  <w:style w:type="paragraph" w:customStyle="1" w:styleId="4A71FE81BCBB481DA7246B2332716918">
    <w:name w:val="4A71FE81BCBB481DA7246B2332716918"/>
    <w:rsid w:val="0063210E"/>
  </w:style>
  <w:style w:type="paragraph" w:customStyle="1" w:styleId="E4F5EE6150EF4E579BD95BD0168AA786">
    <w:name w:val="E4F5EE6150EF4E579BD95BD0168AA786"/>
    <w:rsid w:val="0063210E"/>
  </w:style>
  <w:style w:type="paragraph" w:customStyle="1" w:styleId="DEAB001A121B4F3C95EC9A4BC7A323A4">
    <w:name w:val="DEAB001A121B4F3C95EC9A4BC7A323A4"/>
    <w:rsid w:val="0063210E"/>
  </w:style>
  <w:style w:type="paragraph" w:customStyle="1" w:styleId="2C60E0548AFB488CB87F2E5DFB41F17B">
    <w:name w:val="2C60E0548AFB488CB87F2E5DFB41F17B"/>
    <w:rsid w:val="0063210E"/>
  </w:style>
  <w:style w:type="paragraph" w:customStyle="1" w:styleId="CC6D56793C3D457CB8BE2D8FD3C8A508">
    <w:name w:val="CC6D56793C3D457CB8BE2D8FD3C8A508"/>
    <w:rsid w:val="0063210E"/>
  </w:style>
  <w:style w:type="paragraph" w:customStyle="1" w:styleId="3B5F0FC087A641BCBBF1E1D53C2146CD">
    <w:name w:val="3B5F0FC087A641BCBBF1E1D53C2146CD"/>
    <w:rsid w:val="0063210E"/>
  </w:style>
  <w:style w:type="paragraph" w:customStyle="1" w:styleId="5CB16140D65F43128C4E07A7748D8BA0">
    <w:name w:val="5CB16140D65F43128C4E07A7748D8BA0"/>
    <w:rsid w:val="0063210E"/>
  </w:style>
  <w:style w:type="paragraph" w:customStyle="1" w:styleId="C7E0506A15D44A6ABFDDC0765DD7941D">
    <w:name w:val="C7E0506A15D44A6ABFDDC0765DD7941D"/>
    <w:rsid w:val="0063210E"/>
  </w:style>
  <w:style w:type="paragraph" w:customStyle="1" w:styleId="742D405C0831432C8E9C2D7C84994807">
    <w:name w:val="742D405C0831432C8E9C2D7C84994807"/>
    <w:rsid w:val="0063210E"/>
  </w:style>
  <w:style w:type="paragraph" w:customStyle="1" w:styleId="B58CF8A1766444BBAA302520E3700C59">
    <w:name w:val="B58CF8A1766444BBAA302520E3700C59"/>
    <w:rsid w:val="0063210E"/>
  </w:style>
  <w:style w:type="paragraph" w:customStyle="1" w:styleId="37141B11EF4D4DD9AB6462C2E44E2457">
    <w:name w:val="37141B11EF4D4DD9AB6462C2E44E2457"/>
    <w:rsid w:val="0063210E"/>
  </w:style>
  <w:style w:type="paragraph" w:customStyle="1" w:styleId="0AB215CE08414A20815A8EB260A0F7B4">
    <w:name w:val="0AB215CE08414A20815A8EB260A0F7B4"/>
    <w:rsid w:val="0063210E"/>
  </w:style>
  <w:style w:type="paragraph" w:customStyle="1" w:styleId="971E4CE2517B4D96A0FD85382004ED99">
    <w:name w:val="971E4CE2517B4D96A0FD85382004ED99"/>
    <w:rsid w:val="0063210E"/>
  </w:style>
  <w:style w:type="paragraph" w:customStyle="1" w:styleId="E691689AB4EE4E29ADF575859048F517">
    <w:name w:val="E691689AB4EE4E29ADF575859048F517"/>
    <w:rsid w:val="0063210E"/>
  </w:style>
  <w:style w:type="paragraph" w:customStyle="1" w:styleId="0E91C19A4D334B6F8B0E73946586B116">
    <w:name w:val="0E91C19A4D334B6F8B0E73946586B116"/>
    <w:rsid w:val="0063210E"/>
  </w:style>
  <w:style w:type="paragraph" w:customStyle="1" w:styleId="E5E350788EDC45DF92850C7FA6435836">
    <w:name w:val="E5E350788EDC45DF92850C7FA6435836"/>
    <w:rsid w:val="0063210E"/>
  </w:style>
  <w:style w:type="paragraph" w:customStyle="1" w:styleId="5730792EF280412FA79655E848B18C60">
    <w:name w:val="5730792EF280412FA79655E848B18C60"/>
    <w:rsid w:val="0063210E"/>
  </w:style>
  <w:style w:type="paragraph" w:customStyle="1" w:styleId="81770578884C4DBB873411A1550A8C2E">
    <w:name w:val="81770578884C4DBB873411A1550A8C2E"/>
    <w:rsid w:val="0063210E"/>
  </w:style>
  <w:style w:type="paragraph" w:customStyle="1" w:styleId="FF6AF67BB92B4251A8F2908577EF57D2">
    <w:name w:val="FF6AF67BB92B4251A8F2908577EF57D2"/>
    <w:rsid w:val="0063210E"/>
  </w:style>
  <w:style w:type="paragraph" w:customStyle="1" w:styleId="5AFBBB6A353A4530B82166C7E66121CD">
    <w:name w:val="5AFBBB6A353A4530B82166C7E66121CD"/>
    <w:rsid w:val="006321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{57F9EAB3-6F20-4FC9-BC5D-5DE32016E0EA}tf16392716_win32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2020-11-23T09:38:00Z</dcterms:created>
  <dcterms:modified xsi:type="dcterms:W3CDTF">2020-11-25T07:45:00Z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